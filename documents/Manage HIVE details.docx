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F0E" w:rsidRDefault="00465F0E" w:rsidP="00465F0E">
      <w:pPr>
        <w:rPr>
          <w:lang w:val="en-AU"/>
        </w:rPr>
      </w:pPr>
      <w:r>
        <w:rPr>
          <w:noProof/>
        </w:rPr>
        <w:drawing>
          <wp:inline distT="0" distB="0" distL="0" distR="0" wp14:anchorId="430AF1CD" wp14:editId="0602A933">
            <wp:extent cx="5727700" cy="4573905"/>
            <wp:effectExtent l="0" t="0" r="635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05" w:rsidRDefault="00D20105" w:rsidP="00465F0E">
      <w:pPr>
        <w:rPr>
          <w:lang w:val="en-AU"/>
        </w:rPr>
      </w:pPr>
    </w:p>
    <w:p w:rsidR="00D20105" w:rsidRDefault="00D20105" w:rsidP="00465F0E">
      <w:pPr>
        <w:rPr>
          <w:lang w:val="en-AU"/>
        </w:rPr>
      </w:pPr>
      <w:r>
        <w:rPr>
          <w:noProof/>
        </w:rPr>
        <w:drawing>
          <wp:inline distT="0" distB="0" distL="0" distR="0" wp14:anchorId="34514ECB" wp14:editId="31424D04">
            <wp:extent cx="5727700" cy="3939540"/>
            <wp:effectExtent l="0" t="0" r="635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05" w:rsidRDefault="00D20105" w:rsidP="00465F0E">
      <w:pPr>
        <w:rPr>
          <w:lang w:val="en-AU"/>
        </w:rPr>
      </w:pPr>
    </w:p>
    <w:p w:rsidR="00D20105" w:rsidRDefault="009B5DFF" w:rsidP="00D20105">
      <w:pPr>
        <w:pStyle w:val="Heading1"/>
      </w:pPr>
      <w:r>
        <w:t>Manage Patient Details</w:t>
      </w:r>
    </w:p>
    <w:p w:rsidR="00D20105" w:rsidRPr="00D20105" w:rsidRDefault="00D20105" w:rsidP="00D20105">
      <w:pPr>
        <w:pStyle w:val="ListParagraph"/>
        <w:numPr>
          <w:ilvl w:val="0"/>
          <w:numId w:val="27"/>
        </w:numPr>
        <w:rPr>
          <w:lang w:val="en-AU"/>
        </w:rPr>
      </w:pPr>
      <w:r w:rsidRPr="00D20105">
        <w:rPr>
          <w:lang w:val="en-AU"/>
        </w:rPr>
        <w:t>Patient</w:t>
      </w:r>
    </w:p>
    <w:p w:rsidR="00D20105" w:rsidRPr="00D20105" w:rsidRDefault="00D20105" w:rsidP="00D20105">
      <w:pPr>
        <w:pStyle w:val="ListParagraph"/>
        <w:numPr>
          <w:ilvl w:val="1"/>
          <w:numId w:val="27"/>
        </w:numPr>
        <w:rPr>
          <w:lang w:val="en-AU"/>
        </w:rPr>
      </w:pPr>
      <w:r w:rsidRPr="00D20105">
        <w:rPr>
          <w:lang w:val="en-AU"/>
        </w:rPr>
        <w:t>Name</w:t>
      </w:r>
    </w:p>
    <w:p w:rsidR="00D20105" w:rsidRP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 w:rsidRPr="00D20105">
        <w:rPr>
          <w:lang w:val="en-AU"/>
        </w:rPr>
        <w:t>First name</w:t>
      </w:r>
    </w:p>
    <w:p w:rsidR="00D20105" w:rsidRP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 w:rsidRPr="00D20105">
        <w:rPr>
          <w:lang w:val="en-AU"/>
        </w:rPr>
        <w:t>Last name</w:t>
      </w:r>
    </w:p>
    <w:p w:rsidR="00D20105" w:rsidRDefault="00D20105" w:rsidP="00D20105">
      <w:pPr>
        <w:pStyle w:val="ListParagraph"/>
        <w:numPr>
          <w:ilvl w:val="1"/>
          <w:numId w:val="27"/>
        </w:numPr>
        <w:rPr>
          <w:lang w:val="en-AU"/>
        </w:rPr>
      </w:pPr>
      <w:r w:rsidRPr="00D20105">
        <w:rPr>
          <w:lang w:val="en-AU"/>
        </w:rPr>
        <w:t>Address</w:t>
      </w:r>
    </w:p>
    <w:p w:rsid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Street number</w:t>
      </w:r>
    </w:p>
    <w:p w:rsid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Street name</w:t>
      </w:r>
    </w:p>
    <w:p w:rsid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Suburb</w:t>
      </w:r>
    </w:p>
    <w:p w:rsid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Postcode</w:t>
      </w:r>
    </w:p>
    <w:p w:rsidR="00D20105" w:rsidRDefault="00D20105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Country</w:t>
      </w:r>
    </w:p>
    <w:p w:rsidR="00D20105" w:rsidRDefault="00D20105" w:rsidP="00D20105">
      <w:pPr>
        <w:pStyle w:val="ListParagraph"/>
        <w:numPr>
          <w:ilvl w:val="1"/>
          <w:numId w:val="27"/>
        </w:numPr>
        <w:rPr>
          <w:lang w:val="en-AU"/>
        </w:rPr>
      </w:pPr>
      <w:r>
        <w:rPr>
          <w:lang w:val="en-AU"/>
        </w:rPr>
        <w:t>Date of Birth</w:t>
      </w:r>
    </w:p>
    <w:p w:rsidR="009B5DFF" w:rsidRDefault="009B5DFF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Day</w:t>
      </w:r>
    </w:p>
    <w:p w:rsidR="009B5DFF" w:rsidRDefault="009B5DFF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Month</w:t>
      </w:r>
    </w:p>
    <w:p w:rsidR="009B5DFF" w:rsidRDefault="009B5DFF" w:rsidP="00D20105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Year</w:t>
      </w:r>
    </w:p>
    <w:p w:rsidR="009B5DFF" w:rsidRDefault="009B5DFF" w:rsidP="009B5DFF">
      <w:pPr>
        <w:pStyle w:val="ListParagraph"/>
        <w:numPr>
          <w:ilvl w:val="1"/>
          <w:numId w:val="27"/>
        </w:numPr>
        <w:rPr>
          <w:lang w:val="en-AU"/>
        </w:rPr>
      </w:pPr>
      <w:r>
        <w:rPr>
          <w:lang w:val="en-AU"/>
        </w:rPr>
        <w:t>Contact details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Phone number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Email</w:t>
      </w:r>
    </w:p>
    <w:p w:rsidR="009B5DFF" w:rsidRDefault="009B5DFF" w:rsidP="009B5DFF">
      <w:pPr>
        <w:pStyle w:val="ListParagraph"/>
        <w:numPr>
          <w:ilvl w:val="1"/>
          <w:numId w:val="27"/>
        </w:numPr>
        <w:rPr>
          <w:lang w:val="en-AU"/>
        </w:rPr>
      </w:pPr>
      <w:r>
        <w:rPr>
          <w:lang w:val="en-AU"/>
        </w:rPr>
        <w:t>Login details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Username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Password</w:t>
      </w:r>
    </w:p>
    <w:p w:rsidR="0050585E" w:rsidRDefault="0050585E" w:rsidP="0050585E">
      <w:pPr>
        <w:pStyle w:val="ListParagraph"/>
        <w:numPr>
          <w:ilvl w:val="1"/>
          <w:numId w:val="27"/>
        </w:numPr>
        <w:rPr>
          <w:lang w:val="en-AU"/>
        </w:rPr>
      </w:pPr>
      <w:r>
        <w:rPr>
          <w:lang w:val="en-AU"/>
        </w:rPr>
        <w:t>Booking Options</w:t>
      </w:r>
    </w:p>
    <w:p w:rsidR="0050585E" w:rsidRDefault="0050585E" w:rsidP="0050585E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Booking ID</w:t>
      </w:r>
    </w:p>
    <w:p w:rsidR="0050585E" w:rsidRDefault="0050585E" w:rsidP="0050585E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Booking type</w:t>
      </w:r>
    </w:p>
    <w:p w:rsidR="0050585E" w:rsidRDefault="0050585E" w:rsidP="0050585E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Standard</w:t>
      </w:r>
    </w:p>
    <w:p w:rsidR="0050585E" w:rsidRDefault="0050585E" w:rsidP="0050585E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Long</w:t>
      </w:r>
    </w:p>
    <w:p w:rsidR="0050585E" w:rsidRDefault="0050585E" w:rsidP="0050585E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 xml:space="preserve">Special </w:t>
      </w:r>
    </w:p>
    <w:p w:rsidR="0050585E" w:rsidRDefault="0050585E" w:rsidP="0050585E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Booking details</w:t>
      </w:r>
    </w:p>
    <w:p w:rsidR="0050585E" w:rsidRDefault="0050585E" w:rsidP="0050585E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Date</w:t>
      </w:r>
    </w:p>
    <w:p w:rsidR="0050585E" w:rsidRDefault="0050585E" w:rsidP="0050585E">
      <w:pPr>
        <w:pStyle w:val="ListParagraph"/>
        <w:numPr>
          <w:ilvl w:val="4"/>
          <w:numId w:val="27"/>
        </w:numPr>
        <w:rPr>
          <w:lang w:val="en-AU"/>
        </w:rPr>
      </w:pPr>
      <w:r>
        <w:rPr>
          <w:lang w:val="en-AU"/>
        </w:rPr>
        <w:t>Day month year</w:t>
      </w:r>
    </w:p>
    <w:p w:rsidR="0050585E" w:rsidRDefault="0050585E" w:rsidP="0050585E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time</w:t>
      </w:r>
    </w:p>
    <w:p w:rsidR="009B5DFF" w:rsidRDefault="009B5DFF" w:rsidP="009B5DFF">
      <w:pPr>
        <w:pStyle w:val="ListParagraph"/>
        <w:numPr>
          <w:ilvl w:val="1"/>
          <w:numId w:val="27"/>
        </w:numPr>
        <w:rPr>
          <w:lang w:val="en-AU"/>
        </w:rPr>
      </w:pPr>
      <w:r>
        <w:rPr>
          <w:lang w:val="en-AU"/>
        </w:rPr>
        <w:t>Payment Options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Credit card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Credit card type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Name on Credit Card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Number on Credit card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Expiry date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CCV</w:t>
      </w:r>
    </w:p>
    <w:p w:rsidR="009B5DFF" w:rsidRDefault="009B5DFF" w:rsidP="009B5DFF">
      <w:pPr>
        <w:pStyle w:val="ListParagraph"/>
        <w:numPr>
          <w:ilvl w:val="2"/>
          <w:numId w:val="27"/>
        </w:numPr>
        <w:rPr>
          <w:lang w:val="en-AU"/>
        </w:rPr>
      </w:pPr>
      <w:r>
        <w:rPr>
          <w:lang w:val="en-AU"/>
        </w:rPr>
        <w:t>Direct Debit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BSB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Account name</w:t>
      </w:r>
    </w:p>
    <w:p w:rsidR="009B5DFF" w:rsidRDefault="009B5DFF" w:rsidP="009B5DFF">
      <w:pPr>
        <w:pStyle w:val="ListParagraph"/>
        <w:numPr>
          <w:ilvl w:val="3"/>
          <w:numId w:val="27"/>
        </w:numPr>
        <w:rPr>
          <w:lang w:val="en-AU"/>
        </w:rPr>
      </w:pPr>
      <w:r>
        <w:rPr>
          <w:lang w:val="en-AU"/>
        </w:rPr>
        <w:t>Account number</w:t>
      </w:r>
    </w:p>
    <w:p w:rsidR="009B5DFF" w:rsidRDefault="009B5DFF" w:rsidP="009B5DFF">
      <w:pPr>
        <w:pStyle w:val="ListParagraph"/>
        <w:ind w:left="2880"/>
        <w:rPr>
          <w:lang w:val="en-AU"/>
        </w:rPr>
      </w:pPr>
    </w:p>
    <w:p w:rsidR="0050585E" w:rsidRDefault="0050585E" w:rsidP="0050585E">
      <w:pPr>
        <w:pStyle w:val="Heading1"/>
      </w:pPr>
      <w:r>
        <w:lastRenderedPageBreak/>
        <w:t>Manage Doctor</w:t>
      </w:r>
      <w:r>
        <w:t xml:space="preserve"> Details</w:t>
      </w:r>
    </w:p>
    <w:p w:rsidR="0050585E" w:rsidRPr="00D20105" w:rsidRDefault="0050585E" w:rsidP="0050585E">
      <w:pPr>
        <w:pStyle w:val="ListParagraph"/>
        <w:numPr>
          <w:ilvl w:val="0"/>
          <w:numId w:val="28"/>
        </w:numPr>
        <w:rPr>
          <w:lang w:val="en-AU"/>
        </w:rPr>
      </w:pPr>
      <w:r>
        <w:rPr>
          <w:lang w:val="en-AU"/>
        </w:rPr>
        <w:t>Doctor</w:t>
      </w:r>
    </w:p>
    <w:p w:rsidR="0050585E" w:rsidRPr="00D20105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 w:rsidRPr="00D20105">
        <w:rPr>
          <w:lang w:val="en-AU"/>
        </w:rPr>
        <w:t>Name</w:t>
      </w:r>
    </w:p>
    <w:p w:rsidR="0050585E" w:rsidRPr="00D20105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 w:rsidRPr="00D20105">
        <w:rPr>
          <w:lang w:val="en-AU"/>
        </w:rPr>
        <w:t>First name</w:t>
      </w:r>
    </w:p>
    <w:p w:rsidR="0050585E" w:rsidRPr="00D20105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 w:rsidRPr="00D20105">
        <w:rPr>
          <w:lang w:val="en-AU"/>
        </w:rPr>
        <w:t>Last name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 xml:space="preserve">Clinic </w:t>
      </w:r>
      <w:r w:rsidRPr="00D20105">
        <w:rPr>
          <w:lang w:val="en-AU"/>
        </w:rPr>
        <w:t>Address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Clinic Name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Street number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Street name</w:t>
      </w:r>
      <w:bookmarkStart w:id="0" w:name="_GoBack"/>
      <w:bookmarkEnd w:id="0"/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Suburb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Postcode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Country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>Date of Birth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Day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Month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Year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>Contact details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Phone number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Email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>Login details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Username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Password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>Booking Options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Booking ID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Booking type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Standard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Long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 xml:space="preserve">Special 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Booking details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Date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Day month year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time</w:t>
      </w:r>
    </w:p>
    <w:p w:rsidR="0050585E" w:rsidRDefault="0050585E" w:rsidP="0050585E">
      <w:pPr>
        <w:pStyle w:val="ListParagraph"/>
        <w:numPr>
          <w:ilvl w:val="1"/>
          <w:numId w:val="28"/>
        </w:numPr>
        <w:rPr>
          <w:lang w:val="en-AU"/>
        </w:rPr>
      </w:pPr>
      <w:r>
        <w:rPr>
          <w:lang w:val="en-AU"/>
        </w:rPr>
        <w:t>Billing Options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Payments OUT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Credit card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Credit card type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Name on Credit Card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Number on Credit card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Expiry date</w:t>
      </w:r>
    </w:p>
    <w:p w:rsidR="0050585E" w:rsidRDefault="0050585E" w:rsidP="0050585E">
      <w:pPr>
        <w:pStyle w:val="ListParagraph"/>
        <w:numPr>
          <w:ilvl w:val="4"/>
          <w:numId w:val="28"/>
        </w:numPr>
        <w:rPr>
          <w:lang w:val="en-AU"/>
        </w:rPr>
      </w:pPr>
      <w:r>
        <w:rPr>
          <w:lang w:val="en-AU"/>
        </w:rPr>
        <w:t>CCV</w:t>
      </w:r>
    </w:p>
    <w:p w:rsidR="0050585E" w:rsidRDefault="0050585E" w:rsidP="0050585E">
      <w:pPr>
        <w:pStyle w:val="ListParagraph"/>
        <w:numPr>
          <w:ilvl w:val="2"/>
          <w:numId w:val="28"/>
        </w:numPr>
        <w:rPr>
          <w:lang w:val="en-AU"/>
        </w:rPr>
      </w:pPr>
      <w:r>
        <w:rPr>
          <w:lang w:val="en-AU"/>
        </w:rPr>
        <w:t>Payments IN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BSB</w:t>
      </w:r>
    </w:p>
    <w:p w:rsidR="0050585E" w:rsidRDefault="0050585E" w:rsidP="0050585E">
      <w:pPr>
        <w:pStyle w:val="ListParagraph"/>
        <w:numPr>
          <w:ilvl w:val="3"/>
          <w:numId w:val="28"/>
        </w:numPr>
        <w:rPr>
          <w:lang w:val="en-AU"/>
        </w:rPr>
      </w:pPr>
      <w:r>
        <w:rPr>
          <w:lang w:val="en-AU"/>
        </w:rPr>
        <w:t>Account name</w:t>
      </w:r>
    </w:p>
    <w:p w:rsidR="0050585E" w:rsidRDefault="0050585E" w:rsidP="00A80A00">
      <w:pPr>
        <w:pStyle w:val="ListParagraph"/>
        <w:numPr>
          <w:ilvl w:val="3"/>
          <w:numId w:val="28"/>
        </w:numPr>
        <w:rPr>
          <w:lang w:val="en-AU"/>
        </w:rPr>
      </w:pPr>
      <w:r w:rsidRPr="0050585E">
        <w:rPr>
          <w:lang w:val="en-AU"/>
        </w:rPr>
        <w:t>Account number</w:t>
      </w:r>
    </w:p>
    <w:sectPr w:rsidR="0050585E" w:rsidSect="00C82C1D">
      <w:footerReference w:type="default" r:id="rId12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C71" w:rsidRDefault="003A4C71" w:rsidP="00C82C1D">
      <w:r>
        <w:separator/>
      </w:r>
    </w:p>
  </w:endnote>
  <w:endnote w:type="continuationSeparator" w:id="0">
    <w:p w:rsidR="003A4C71" w:rsidRDefault="003A4C71" w:rsidP="00C82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2C1D" w:rsidRDefault="00C82C1D" w:rsidP="00C82C1D">
    <w:pPr>
      <w:pStyle w:val="Footer"/>
      <w:tabs>
        <w:tab w:val="clear" w:pos="4513"/>
        <w:tab w:val="clear" w:pos="9026"/>
        <w:tab w:val="left" w:pos="5480"/>
      </w:tabs>
    </w:pPr>
    <w:r>
      <w:rPr>
        <w:noProof/>
      </w:rPr>
      <w:drawing>
        <wp:anchor distT="0" distB="0" distL="114300" distR="114300" simplePos="0" relativeHeight="251657216" behindDoc="0" locked="0" layoutInCell="1" allowOverlap="1" wp14:anchorId="5C353503" wp14:editId="21D0BFBE">
          <wp:simplePos x="0" y="0"/>
          <wp:positionH relativeFrom="column">
            <wp:posOffset>5560060</wp:posOffset>
          </wp:positionH>
          <wp:positionV relativeFrom="paragraph">
            <wp:posOffset>-303530</wp:posOffset>
          </wp:positionV>
          <wp:extent cx="905510" cy="785495"/>
          <wp:effectExtent l="0" t="0" r="8890" b="0"/>
          <wp:wrapThrough wrapText="bothSides">
            <wp:wrapPolygon edited="0">
              <wp:start x="4090" y="0"/>
              <wp:lineTo x="0" y="8382"/>
              <wp:lineTo x="0" y="11525"/>
              <wp:lineTo x="4090" y="20954"/>
              <wp:lineTo x="16813" y="20954"/>
              <wp:lineTo x="17268" y="20954"/>
              <wp:lineTo x="21358" y="11525"/>
              <wp:lineTo x="21358" y="8382"/>
              <wp:lineTo x="16813" y="0"/>
              <wp:lineTo x="409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rgbClr val="0070C0">
                        <a:tint val="45000"/>
                        <a:satMod val="400000"/>
                      </a:srgb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5510" cy="785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C71" w:rsidRDefault="003A4C71" w:rsidP="00C82C1D">
      <w:r>
        <w:separator/>
      </w:r>
    </w:p>
  </w:footnote>
  <w:footnote w:type="continuationSeparator" w:id="0">
    <w:p w:rsidR="003A4C71" w:rsidRDefault="003A4C71" w:rsidP="00C82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5058F"/>
    <w:multiLevelType w:val="multilevel"/>
    <w:tmpl w:val="F2EE3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B6F37"/>
    <w:multiLevelType w:val="hybridMultilevel"/>
    <w:tmpl w:val="A20A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C2105C"/>
    <w:multiLevelType w:val="multilevel"/>
    <w:tmpl w:val="812267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827947"/>
    <w:multiLevelType w:val="hybridMultilevel"/>
    <w:tmpl w:val="EBD4E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D2809"/>
    <w:multiLevelType w:val="hybridMultilevel"/>
    <w:tmpl w:val="5A38A8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D3A0C"/>
    <w:multiLevelType w:val="multilevel"/>
    <w:tmpl w:val="621AF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887E44"/>
    <w:multiLevelType w:val="multilevel"/>
    <w:tmpl w:val="A224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24DC7"/>
    <w:multiLevelType w:val="hybridMultilevel"/>
    <w:tmpl w:val="10701E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B3BAD"/>
    <w:multiLevelType w:val="hybridMultilevel"/>
    <w:tmpl w:val="4000A6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451129"/>
    <w:multiLevelType w:val="hybridMultilevel"/>
    <w:tmpl w:val="19DA46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F4547"/>
    <w:multiLevelType w:val="hybridMultilevel"/>
    <w:tmpl w:val="FD9E4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43653"/>
    <w:multiLevelType w:val="hybridMultilevel"/>
    <w:tmpl w:val="7AE0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141C4F"/>
    <w:multiLevelType w:val="hybridMultilevel"/>
    <w:tmpl w:val="77A68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A7D14"/>
    <w:multiLevelType w:val="multilevel"/>
    <w:tmpl w:val="723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60189C"/>
    <w:multiLevelType w:val="hybridMultilevel"/>
    <w:tmpl w:val="2D4649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0A1926"/>
    <w:multiLevelType w:val="multilevel"/>
    <w:tmpl w:val="01A0D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5A227F"/>
    <w:multiLevelType w:val="hybridMultilevel"/>
    <w:tmpl w:val="20FE1328"/>
    <w:lvl w:ilvl="0" w:tplc="9FF271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907E02"/>
    <w:multiLevelType w:val="hybridMultilevel"/>
    <w:tmpl w:val="2D4649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D62E39"/>
    <w:multiLevelType w:val="multilevel"/>
    <w:tmpl w:val="F3F8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776C40"/>
    <w:multiLevelType w:val="hybridMultilevel"/>
    <w:tmpl w:val="5514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9618ED"/>
    <w:multiLevelType w:val="hybridMultilevel"/>
    <w:tmpl w:val="E7B839A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970615"/>
    <w:multiLevelType w:val="multilevel"/>
    <w:tmpl w:val="1EF4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F50FF"/>
    <w:multiLevelType w:val="multilevel"/>
    <w:tmpl w:val="21C2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EC7C2E"/>
    <w:multiLevelType w:val="multilevel"/>
    <w:tmpl w:val="A174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361F85"/>
    <w:multiLevelType w:val="multilevel"/>
    <w:tmpl w:val="B992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3"/>
  </w:num>
  <w:num w:numId="7">
    <w:abstractNumId w:val="15"/>
  </w:num>
  <w:num w:numId="8">
    <w:abstractNumId w:val="24"/>
  </w:num>
  <w:num w:numId="9">
    <w:abstractNumId w:val="22"/>
  </w:num>
  <w:num w:numId="10">
    <w:abstractNumId w:val="13"/>
  </w:num>
  <w:num w:numId="11">
    <w:abstractNumId w:val="18"/>
  </w:num>
  <w:num w:numId="12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5"/>
  </w:num>
  <w:num w:numId="14">
    <w:abstractNumId w:val="6"/>
  </w:num>
  <w:num w:numId="15">
    <w:abstractNumId w:val="16"/>
  </w:num>
  <w:num w:numId="16">
    <w:abstractNumId w:val="20"/>
  </w:num>
  <w:num w:numId="17">
    <w:abstractNumId w:val="10"/>
  </w:num>
  <w:num w:numId="18">
    <w:abstractNumId w:val="19"/>
  </w:num>
  <w:num w:numId="19">
    <w:abstractNumId w:val="12"/>
  </w:num>
  <w:num w:numId="20">
    <w:abstractNumId w:val="11"/>
  </w:num>
  <w:num w:numId="21">
    <w:abstractNumId w:val="3"/>
  </w:num>
  <w:num w:numId="22">
    <w:abstractNumId w:val="1"/>
  </w:num>
  <w:num w:numId="23">
    <w:abstractNumId w:val="4"/>
  </w:num>
  <w:num w:numId="24">
    <w:abstractNumId w:val="9"/>
  </w:num>
  <w:num w:numId="25">
    <w:abstractNumId w:val="7"/>
  </w:num>
  <w:num w:numId="26">
    <w:abstractNumId w:val="8"/>
  </w:num>
  <w:num w:numId="27">
    <w:abstractNumId w:val="17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1A1"/>
    <w:rsid w:val="00077035"/>
    <w:rsid w:val="000C6E8C"/>
    <w:rsid w:val="00170BFE"/>
    <w:rsid w:val="001976F0"/>
    <w:rsid w:val="00271E34"/>
    <w:rsid w:val="00293DF8"/>
    <w:rsid w:val="003A4C71"/>
    <w:rsid w:val="003C454E"/>
    <w:rsid w:val="00465F0E"/>
    <w:rsid w:val="00472D4F"/>
    <w:rsid w:val="00497DD8"/>
    <w:rsid w:val="004A645E"/>
    <w:rsid w:val="004E34C2"/>
    <w:rsid w:val="0050585E"/>
    <w:rsid w:val="00547FAB"/>
    <w:rsid w:val="00554C8D"/>
    <w:rsid w:val="005727CD"/>
    <w:rsid w:val="005B1CF0"/>
    <w:rsid w:val="005D2A4E"/>
    <w:rsid w:val="006721A1"/>
    <w:rsid w:val="00695305"/>
    <w:rsid w:val="006E14B7"/>
    <w:rsid w:val="00727F3E"/>
    <w:rsid w:val="00792C9E"/>
    <w:rsid w:val="007C0F39"/>
    <w:rsid w:val="00870062"/>
    <w:rsid w:val="00896B55"/>
    <w:rsid w:val="009B5DFF"/>
    <w:rsid w:val="00A736ED"/>
    <w:rsid w:val="00A73ABE"/>
    <w:rsid w:val="00A9138B"/>
    <w:rsid w:val="00AC03A4"/>
    <w:rsid w:val="00AD0428"/>
    <w:rsid w:val="00B3790A"/>
    <w:rsid w:val="00B76780"/>
    <w:rsid w:val="00B80427"/>
    <w:rsid w:val="00C13026"/>
    <w:rsid w:val="00C3432A"/>
    <w:rsid w:val="00C82C1D"/>
    <w:rsid w:val="00C82CB8"/>
    <w:rsid w:val="00D20105"/>
    <w:rsid w:val="00D22A5E"/>
    <w:rsid w:val="00D94176"/>
    <w:rsid w:val="00DC7930"/>
    <w:rsid w:val="00E21087"/>
    <w:rsid w:val="00E22AAC"/>
    <w:rsid w:val="00EC315B"/>
    <w:rsid w:val="00EC553E"/>
    <w:rsid w:val="00ED3A67"/>
    <w:rsid w:val="00F068B5"/>
    <w:rsid w:val="00F242C7"/>
    <w:rsid w:val="00F85E92"/>
    <w:rsid w:val="00FC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5A0113"/>
  <w14:defaultImageDpi w14:val="32767"/>
  <w15:chartTrackingRefBased/>
  <w15:docId w15:val="{F2C92F32-C697-4216-A9D2-02DC2014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428"/>
    <w:pPr>
      <w:keepNext/>
      <w:keepLines/>
      <w:spacing w:before="240"/>
      <w:outlineLvl w:val="0"/>
    </w:pPr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Heading2">
    <w:name w:val="heading 2"/>
    <w:basedOn w:val="Normal"/>
    <w:link w:val="Heading2Char"/>
    <w:uiPriority w:val="9"/>
    <w:qFormat/>
    <w:rsid w:val="00AD0428"/>
    <w:pPr>
      <w:spacing w:before="100" w:beforeAutospacing="1" w:after="100" w:afterAutospacing="1"/>
      <w:outlineLvl w:val="1"/>
    </w:pPr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paragraph" w:styleId="Heading3">
    <w:name w:val="heading 3"/>
    <w:basedOn w:val="Normal"/>
    <w:link w:val="Heading3Char"/>
    <w:uiPriority w:val="9"/>
    <w:qFormat/>
    <w:rsid w:val="00AD042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0428"/>
    <w:rPr>
      <w:rFonts w:ascii="Arial" w:eastAsia="Times New Roman" w:hAnsi="Arial" w:cs="Times New Roman"/>
      <w:b/>
      <w:bCs/>
      <w:sz w:val="28"/>
      <w:szCs w:val="36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AD0428"/>
    <w:rPr>
      <w:rFonts w:ascii="Times New Roman" w:eastAsia="Times New Roman" w:hAnsi="Times New Roman" w:cs="Times New Roman"/>
      <w:b/>
      <w:bCs/>
      <w:sz w:val="27"/>
      <w:szCs w:val="27"/>
      <w:lang w:val="en-AU" w:eastAsia="en-AU"/>
    </w:rPr>
  </w:style>
  <w:style w:type="paragraph" w:styleId="NormalWeb">
    <w:name w:val="Normal (Web)"/>
    <w:basedOn w:val="Normal"/>
    <w:uiPriority w:val="99"/>
    <w:semiHidden/>
    <w:unhideWhenUsed/>
    <w:rsid w:val="00AD042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AU" w:eastAsia="en-AU"/>
    </w:rPr>
  </w:style>
  <w:style w:type="character" w:customStyle="1" w:styleId="apple-tab-span">
    <w:name w:val="apple-tab-span"/>
    <w:basedOn w:val="DefaultParagraphFont"/>
    <w:rsid w:val="00AD0428"/>
  </w:style>
  <w:style w:type="paragraph" w:styleId="ListParagraph">
    <w:name w:val="List Paragraph"/>
    <w:basedOn w:val="Normal"/>
    <w:uiPriority w:val="34"/>
    <w:qFormat/>
    <w:rsid w:val="00AD04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428"/>
    <w:rPr>
      <w:rFonts w:ascii="Arial" w:eastAsia="Times New Roman" w:hAnsi="Arial" w:cstheme="majorBidi"/>
      <w:b/>
      <w:color w:val="000000" w:themeColor="text1"/>
      <w:sz w:val="36"/>
      <w:szCs w:val="32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5727CD"/>
    <w:pPr>
      <w:contextualSpacing/>
      <w:jc w:val="center"/>
    </w:pPr>
    <w:rPr>
      <w:rFonts w:ascii="Arial" w:eastAsiaTheme="majorEastAsia" w:hAnsi="Arial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7CD"/>
    <w:rPr>
      <w:rFonts w:ascii="Arial" w:eastAsiaTheme="majorEastAsia" w:hAnsi="Arial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7CD"/>
    <w:pPr>
      <w:numPr>
        <w:ilvl w:val="1"/>
      </w:numPr>
      <w:spacing w:after="160"/>
      <w:jc w:val="center"/>
    </w:pPr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727CD"/>
    <w:rPr>
      <w:rFonts w:ascii="Arial" w:eastAsiaTheme="minorEastAsia" w:hAnsi="Arial"/>
      <w:b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59"/>
    <w:rsid w:val="00547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2C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C1D"/>
  </w:style>
  <w:style w:type="paragraph" w:styleId="Footer">
    <w:name w:val="footer"/>
    <w:basedOn w:val="Normal"/>
    <w:link w:val="FooterChar"/>
    <w:uiPriority w:val="99"/>
    <w:unhideWhenUsed/>
    <w:rsid w:val="00C82C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anh\Downloads\SIT782-Scope.dotx" TargetMode="External"/></Relationships>
</file>

<file path=word/theme/theme1.xml><?xml version="1.0" encoding="utf-8"?>
<a:theme xmlns:a="http://schemas.openxmlformats.org/drawingml/2006/main" name="Slic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7624D4E9A6DC4296A5D78C883968FD" ma:contentTypeVersion="4" ma:contentTypeDescription="Create a new document." ma:contentTypeScope="" ma:versionID="2816d914cc7af9257d27fc39d9ead069">
  <xsd:schema xmlns:xsd="http://www.w3.org/2001/XMLSchema" xmlns:xs="http://www.w3.org/2001/XMLSchema" xmlns:p="http://schemas.microsoft.com/office/2006/metadata/properties" xmlns:ns2="cfa64344-79a6-4174-afa1-4a48a2cbc0b7" targetNamespace="http://schemas.microsoft.com/office/2006/metadata/properties" ma:root="true" ma:fieldsID="569310d9399d47ec7be9d7e87d40da5f" ns2:_="">
    <xsd:import namespace="cfa64344-79a6-4174-afa1-4a48a2cbc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4344-79a6-4174-afa1-4a48a2cbc0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CBC43A5-F481-46D7-8D74-C72140D0AA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138DF9D-2CAB-4682-92A5-8626123566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1CC142-BB99-4DE6-AA70-417CE7A24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4344-79a6-4174-afa1-4a48a2cbc0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SIT782-Scope.dotx</Template>
  <TotalTime>7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Nguyen</dc:creator>
  <cp:keywords/>
  <dc:description/>
  <cp:lastModifiedBy>Oanh Nguyen</cp:lastModifiedBy>
  <cp:revision>3</cp:revision>
  <cp:lastPrinted>2018-08-05T05:04:00Z</cp:lastPrinted>
  <dcterms:created xsi:type="dcterms:W3CDTF">2018-08-06T10:59:00Z</dcterms:created>
  <dcterms:modified xsi:type="dcterms:W3CDTF">2018-08-06T11:05:00Z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0x010100FA7624D4E9A6DC4296A5D78C883968FD</vt:lpwstr>
  </property>
</Properties>
</file>